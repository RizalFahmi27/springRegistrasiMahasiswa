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/>
          <w:kern w:val="2"/>
          <w:sz w:val="21"/>
          <w:lang w:val="en-US" w:eastAsia="zh-CN"/>
        </w:rPr>
        <w:pict>
          <v:shape id="Text Box 4" o:spid="_x0000_s1026" type="#_x0000_t202" style="position:absolute;left:0;margin-left:94.9pt;margin-top:-11.9pt;height:25.5pt;width:165.75pt;rotation:0f;z-index:251660288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t>Hari Pertama</w:t>
                  </w:r>
                </w:p>
              </w:txbxContent>
            </v:textbox>
          </v:shape>
        </w:pict>
      </w:r>
    </w:p>
    <w:p>
      <w:r>
        <w:rPr>
          <w:rFonts w:ascii="Times New Roman" w:hAnsi="Times New Roman"/>
          <w:kern w:val="2"/>
          <w:sz w:val="21"/>
          <w:lang w:val="en-US" w:eastAsia="zh-CN"/>
        </w:rPr>
        <w:pict>
          <v:shape id="Text Box 2" o:spid="_x0000_s1027" type="#_x0000_t202" style="position:absolute;left:0;margin-left:98.7pt;margin-top:8.25pt;height:83.95pt;width:62.25pt;rotation:0f;z-index:251658240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 inset="7.20pt,3.60pt,7.20pt,3.60pt">
              <w:txbxContent>
                <w:p>
                  <w:r>
                    <w:t>A1 vs A2</w:t>
                  </w:r>
                </w:p>
                <w:p>
                  <w:r>
                    <w:t>A3 vs A4</w:t>
                  </w:r>
                </w:p>
                <w:p>
                  <w:r>
                    <w:t>A1 vs A3</w:t>
                  </w:r>
                </w:p>
                <w:p>
                  <w:r>
                    <w:t>A2 vs A4</w:t>
                  </w:r>
                </w:p>
                <w:p>
                  <w:r>
                    <w:t>A1 vs A4</w:t>
                  </w:r>
                </w:p>
                <w:p>
                  <w:r>
                    <w:t>A2 vs A3</w:t>
                  </w:r>
                </w:p>
                <w:p/>
              </w:txbxContent>
            </v:textbox>
          </v:shape>
        </w:pict>
      </w:r>
      <w:r>
        <w:rPr>
          <w:rFonts w:ascii="Times New Roman" w:hAnsi="Times New Roman"/>
          <w:kern w:val="2"/>
          <w:sz w:val="21"/>
          <w:lang w:val="en-US" w:eastAsia="zh-CN"/>
        </w:rPr>
        <w:pict>
          <v:shape id="Text Box 3" o:spid="_x0000_s1028" type="#_x0000_t202" style="position:absolute;left:0;margin-left:196.25pt;margin-top:9.1pt;height:80.8pt;width:65.1pt;rotation:0f;z-index:251659264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t>B1 vs B2</w:t>
                  </w:r>
                </w:p>
                <w:p>
                  <w:r>
                    <w:t>B3 vs B4</w:t>
                  </w:r>
                </w:p>
                <w:p>
                  <w:r>
                    <w:t>B1 vs B3</w:t>
                  </w:r>
                </w:p>
                <w:p>
                  <w:r>
                    <w:t>B2 vs B4</w:t>
                  </w:r>
                </w:p>
                <w:p>
                  <w:r>
                    <w:t>B1 vs B4</w:t>
                  </w:r>
                </w:p>
                <w:p>
                  <w:r>
                    <w:t>B2 vs B3</w:t>
                  </w:r>
                </w:p>
                <w:p/>
              </w:txbxContent>
            </v:textbox>
          </v:shape>
        </w:pict>
      </w:r>
    </w:p>
    <w:p/>
    <w:p/>
    <w:p/>
    <w:p/>
    <w:p/>
    <w:p/>
    <w:p/>
    <w:p/>
    <w:p/>
    <w:p/>
    <w:p>
      <w:r>
        <w:rPr>
          <w:rFonts w:ascii="Times New Roman" w:hAnsi="Times New Roman"/>
          <w:kern w:val="2"/>
          <w:sz w:val="21"/>
          <w:lang w:val="en-US" w:eastAsia="zh-CN"/>
        </w:rPr>
        <w:pict>
          <v:shape id="Text Box 4" o:spid="_x0000_s1029" type="#_x0000_t202" style="position:absolute;left:0;margin-left:94.9pt;margin-top:-11.9pt;height:25.5pt;width:165.75pt;rotation:0f;z-index:251663360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t xml:space="preserve">Hari </w:t>
                  </w:r>
                  <w:r>
                    <w:t>Kedua</w:t>
                  </w:r>
                </w:p>
              </w:txbxContent>
            </v:textbox>
          </v:shape>
        </w:pict>
      </w:r>
    </w:p>
    <w:p>
      <w:r>
        <w:rPr>
          <w:rFonts w:ascii="Times New Roman" w:hAnsi="Times New Roman"/>
          <w:kern w:val="2"/>
          <w:sz w:val="21"/>
          <w:lang w:val="en-US" w:eastAsia="zh-CN"/>
        </w:rPr>
        <w:pict>
          <v:shape id="Text Box 2" o:spid="_x0000_s1030" type="#_x0000_t202" style="position:absolute;left:0;margin-left:99.55pt;margin-top:2.25pt;height:83pt;width:62.25pt;rotation:0f;z-index:251661312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 inset="7.20pt,3.60pt,7.20pt,3.60pt">
              <w:txbxContent>
                <w:p>
                  <w:r>
                    <w:t>C1 vs C2</w:t>
                  </w:r>
                </w:p>
                <w:p>
                  <w:r>
                    <w:t>C3 vs C4</w:t>
                  </w:r>
                </w:p>
                <w:p>
                  <w:r>
                    <w:t>C1 vs C3</w:t>
                  </w:r>
                </w:p>
                <w:p>
                  <w:r>
                    <w:t>C2 vs C4</w:t>
                  </w:r>
                </w:p>
                <w:p>
                  <w:r>
                    <w:t>C1 vs C4</w:t>
                  </w:r>
                </w:p>
                <w:p>
                  <w:r>
                    <w:t>C2 vs C3</w:t>
                  </w:r>
                </w:p>
                <w:p/>
              </w:txbxContent>
            </v:textbox>
          </v:shape>
        </w:pict>
      </w:r>
      <w:r>
        <w:rPr>
          <w:rFonts w:ascii="Times New Roman" w:hAnsi="Times New Roman"/>
          <w:kern w:val="2"/>
          <w:sz w:val="21"/>
          <w:lang w:val="en-US" w:eastAsia="zh-CN"/>
        </w:rPr>
        <w:pict>
          <v:shape id="Text Box 3" o:spid="_x0000_s1031" type="#_x0000_t202" style="position:absolute;left:0;margin-left:188.65pt;margin-top:1.5pt;height:84.55pt;width:65.2pt;rotation:0f;z-index:251662336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t>D1 vs D2</w:t>
                  </w:r>
                </w:p>
                <w:p>
                  <w:r>
                    <w:t>D3 vs D4</w:t>
                  </w:r>
                </w:p>
                <w:p>
                  <w:r>
                    <w:t>D1 vs D3</w:t>
                  </w:r>
                </w:p>
                <w:p>
                  <w:r>
                    <w:t>D2 vs D4</w:t>
                  </w:r>
                </w:p>
                <w:p>
                  <w:r>
                    <w:t>D1 vs D4</w:t>
                  </w:r>
                </w:p>
                <w:p>
                  <w:r>
                    <w:t>D2 vs D3</w:t>
                  </w:r>
                </w:p>
                <w:p/>
              </w:txbxContent>
            </v:textbox>
          </v:shape>
        </w:pict>
      </w:r>
    </w:p>
    <w:p/>
    <w:p/>
    <w:p/>
    <w:p/>
    <w:p/>
    <w:p/>
    <w:p/>
    <w:p>
      <w:r>
        <w:rPr>
          <w:rFonts w:ascii="Times New Roman" w:hAnsi="Times New Roman"/>
          <w:kern w:val="2"/>
          <w:sz w:val="21"/>
          <w:lang w:val="en-US" w:eastAsia="zh-CN"/>
        </w:rPr>
        <w:pict>
          <v:shape id="Text Box 10" o:spid="_x0000_s1032" type="#_x0000_t202" style="position:absolute;left:0;margin-left:291.5pt;margin-top:8.9pt;height:61.85pt;width:131.15pt;rotation:0f;z-index:251664384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 inset="7.20pt,3.60pt,7.20pt,3.60pt">
              <w:txbxContent>
                <w:p>
                  <w:r>
                    <w:t>Juara A   (B1)</w:t>
                  </w:r>
                </w:p>
                <w:p>
                  <w:r>
                    <w:t>Runner Up B  (B2</w:t>
                  </w:r>
                </w:p>
                <w:p>
                  <w:r>
                    <w:t>Juara C  (B3)</w:t>
                  </w:r>
                </w:p>
                <w:p>
                  <w:r>
                    <w:t>Runner Up D  (B4)</w:t>
                  </w:r>
                </w:p>
              </w:txbxContent>
            </v:textbox>
          </v:shape>
        </w:pict>
      </w:r>
    </w:p>
    <w:p>
      <w:r>
        <w:rPr>
          <w:rFonts w:ascii="Times New Roman" w:hAnsi="Times New Roman"/>
          <w:kern w:val="2"/>
          <w:sz w:val="21"/>
          <w:lang w:val="en-US" w:eastAsia="zh-CN"/>
        </w:rPr>
        <w:pict>
          <v:shape id="Text Box 9" o:spid="_x0000_s1033" type="#_x0000_t202" style="position:absolute;left:0;margin-left:-23.65pt;margin-top:3.35pt;height:64.5pt;width:121.5pt;rotation:0f;z-index:251663360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t>Juara B  (A1)</w:t>
                  </w:r>
                </w:p>
                <w:p>
                  <w:r>
                    <w:t>Runner Up A (A2)</w:t>
                  </w:r>
                </w:p>
                <w:p>
                  <w:r>
                    <w:t>Juara D (A3)</w:t>
                  </w:r>
                </w:p>
                <w:p>
                  <w:r>
                    <w:t>Runner Up C (A4)</w:t>
                  </w:r>
                </w:p>
              </w:txbxContent>
            </v:textbox>
          </v:shape>
        </w:pict>
      </w:r>
    </w:p>
    <w:p/>
    <w:p/>
    <w:p/>
    <w:p/>
    <w:p/>
    <w:p>
      <w:r>
        <w:rPr>
          <w:rFonts w:ascii="Times New Roman" w:hAnsi="Times New Roman"/>
          <w:kern w:val="2"/>
          <w:sz w:val="21"/>
          <w:lang w:val="en-US" w:eastAsia="zh-CN"/>
        </w:rPr>
        <w:pict>
          <v:shape id="Text Box 4" o:spid="_x0000_s1034" type="#_x0000_t202" style="position:absolute;left:0;margin-left:94.15pt;margin-top:10.8pt;height:25.5pt;width:165.75pt;rotation:0f;z-index:251667456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t xml:space="preserve">Hari </w:t>
                  </w:r>
                  <w:r>
                    <w:t>Ketiga</w:t>
                  </w:r>
                </w:p>
              </w:txbxContent>
            </v:textbox>
          </v:shape>
        </w:pict>
      </w:r>
    </w:p>
    <w:p/>
    <w:p>
      <w:r>
        <w:rPr>
          <w:rFonts w:ascii="Times New Roman" w:hAnsi="Times New Roman"/>
          <w:kern w:val="2"/>
          <w:sz w:val="21"/>
          <w:lang w:val="en-US" w:eastAsia="zh-CN"/>
        </w:rPr>
        <w:pict>
          <v:shape id="Text Box 2" o:spid="_x0000_s1035" type="#_x0000_t202" style="position:absolute;left:0;margin-left:98.7pt;margin-top:8.25pt;height:83.95pt;width:62.25pt;rotation:0f;z-index:251665408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 inset="7.20pt,3.60pt,7.20pt,3.60pt">
              <w:txbxContent>
                <w:p>
                  <w:r>
                    <w:t>A1 vs A2</w:t>
                  </w:r>
                </w:p>
                <w:p>
                  <w:r>
                    <w:t>A3 vs A4</w:t>
                  </w:r>
                </w:p>
                <w:p>
                  <w:r>
                    <w:t>A1 vs A3</w:t>
                  </w:r>
                </w:p>
                <w:p>
                  <w:r>
                    <w:t>A2 vs A4</w:t>
                  </w:r>
                </w:p>
                <w:p>
                  <w:r>
                    <w:t>A1 vs A4</w:t>
                  </w:r>
                </w:p>
                <w:p>
                  <w:r>
                    <w:t>A2 vs A3</w:t>
                  </w:r>
                </w:p>
                <w:p/>
              </w:txbxContent>
            </v:textbox>
          </v:shape>
        </w:pict>
      </w:r>
      <w:r>
        <w:rPr>
          <w:rFonts w:ascii="Times New Roman" w:hAnsi="Times New Roman"/>
          <w:kern w:val="2"/>
          <w:sz w:val="21"/>
          <w:lang w:val="en-US" w:eastAsia="zh-CN"/>
        </w:rPr>
        <w:pict>
          <v:shape id="Text Box 3" o:spid="_x0000_s1036" type="#_x0000_t202" style="position:absolute;left:0;margin-left:196.25pt;margin-top:9.1pt;height:80.8pt;width:65.1pt;rotation:0f;z-index:251666432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t>B1 vs B2</w:t>
                  </w:r>
                </w:p>
                <w:p>
                  <w:r>
                    <w:t>B3 vs B4</w:t>
                  </w:r>
                </w:p>
                <w:p>
                  <w:r>
                    <w:t>B1 vs B3</w:t>
                  </w:r>
                </w:p>
                <w:p>
                  <w:r>
                    <w:t>B2 vs B4</w:t>
                  </w:r>
                </w:p>
                <w:p>
                  <w:r>
                    <w:t>B1 vs B4</w:t>
                  </w:r>
                </w:p>
                <w:p>
                  <w:r>
                    <w:t>B2 vs B3</w:t>
                  </w:r>
                </w:p>
                <w:p/>
              </w:txbxContent>
            </v:textbox>
          </v:shape>
        </w:pict>
      </w:r>
    </w:p>
    <w:p/>
    <w:p/>
    <w:p/>
    <w:p/>
    <w:p/>
    <w:p/>
    <w:p/>
    <w:p>
      <w:r>
        <w:rPr>
          <w:rFonts w:ascii="Times New Roman" w:hAnsi="Times New Roman"/>
          <w:kern w:val="2"/>
          <w:sz w:val="21"/>
          <w:lang w:val="en-US" w:eastAsia="zh-CN"/>
        </w:rPr>
        <w:pict>
          <v:shape id="Text Box 19" o:spid="_x0000_s1037" type="#_x0000_t202" style="position:absolute;left:0;margin-left:95.75pt;margin-top:9.15pt;height:19.5pt;width:166.45pt;rotation:0f;z-index:251668480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t>Hari Keempat</w:t>
                  </w:r>
                </w:p>
              </w:txbxContent>
            </v:textbox>
          </v:shape>
        </w:pict>
      </w:r>
    </w:p>
    <w:p/>
    <w:p/>
    <w:p>
      <w:bookmarkStart w:id="0" w:name="_GoBack"/>
      <w:bookmarkEnd w:id="0"/>
      <w:r>
        <w:rPr>
          <w:rFonts w:ascii="Times New Roman" w:hAnsi="Times New Roman"/>
          <w:kern w:val="2"/>
          <w:sz w:val="21"/>
          <w:lang w:val="en-US" w:eastAsia="zh-CN"/>
        </w:rPr>
        <w:pict>
          <v:shape id="Text Box 20" o:spid="_x0000_s1038" type="#_x0000_t202" style="position:absolute;left:0;margin-left:103.15pt;margin-top:82pt;height:33pt;width:160.5pt;rotation:0f;z-index:251669504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t>Juara VS Juara</w:t>
                  </w:r>
                </w:p>
              </w:txbxContent>
            </v:textbox>
          </v:shape>
        </w:pict>
      </w:r>
      <w:r>
        <w:rPr>
          <w:rFonts w:ascii="Times New Roman" w:hAnsi="Times New Roman"/>
          <w:kern w:val="2"/>
          <w:sz w:val="21"/>
          <w:lang w:val="en-US" w:eastAsia="zh-CN"/>
        </w:rPr>
        <w:pict>
          <v:shape id="Text Box 18" o:spid="_x0000_s1039" type="#_x0000_t202" style="position:absolute;left:0;margin-left:100.15pt;margin-top:10pt;height:40.5pt;width:156.7pt;rotation:0f;z-index:251667456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t>Juara A VS Runner Up B</w:t>
                  </w:r>
                </w:p>
                <w:p>
                  <w:pPr>
                    <w:jc w:val="center"/>
                  </w:pPr>
                  <w:r>
                    <w:t>Juara B VS Runner Up A</w:t>
                  </w:r>
                </w:p>
              </w:txbxContent>
            </v:textbox>
          </v:shape>
        </w:pict>
      </w: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erif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Sun">
    <w:altName w:val="Serif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erif">
    <w:altName w:val="Serif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Serif"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Serif"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Serif"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Serif">
    <w:panose1 w:val="02060603050605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9667C837"/>
    <w:rsid w:val="9667C837"/>
    <w:rsid w:val="AFCF8E5C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Community_9.1.0.4975_F1E327BC-269C-435d-A152-05C5408002CA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2015-10-12T05:33:00Z</dcterms:created>
  <dc:creator>rizal</dc:creator>
  <cp:lastModifiedBy>rizal</cp:lastModifiedBy>
  <dcterms:modified xsi:type="dcterms:W3CDTF">2015-10-12T06:40:34Z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1033-9.1.0.4975</vt:lpwstr>
  </property>
</Properties>
</file>